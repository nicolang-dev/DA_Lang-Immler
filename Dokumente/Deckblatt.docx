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D2AF7" w14:textId="77777777" w:rsidR="00AA6219" w:rsidRDefault="001114DF" w:rsidP="00BA460D">
      <w:pPr>
        <w:spacing w:line="160" w:lineRule="atLeast"/>
        <w:jc w:val="right"/>
        <w:rPr>
          <w:rFonts w:cs="Arial"/>
          <w:color w:val="808080" w:themeColor="background1" w:themeShade="80"/>
        </w:rPr>
      </w:pPr>
      <w:r w:rsidRPr="001114DF">
        <w:rPr>
          <w:rFonts w:cs="Arial"/>
          <w:noProof/>
          <w:color w:val="808080" w:themeColor="background1" w:themeShade="80"/>
        </w:rPr>
        <w:drawing>
          <wp:inline distT="0" distB="0" distL="0" distR="0" wp14:anchorId="050ED85A" wp14:editId="258EBA15">
            <wp:extent cx="3007093" cy="1367313"/>
            <wp:effectExtent l="0" t="0" r="3175" b="4445"/>
            <wp:docPr id="18521019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1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388" cy="13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29C3" w14:textId="77777777" w:rsidR="00AA6219" w:rsidRDefault="00AA6219" w:rsidP="00BA460D">
      <w:pPr>
        <w:spacing w:line="160" w:lineRule="atLeast"/>
        <w:jc w:val="right"/>
        <w:rPr>
          <w:rFonts w:cs="Arial"/>
          <w:color w:val="808080" w:themeColor="background1" w:themeShade="80"/>
        </w:rPr>
      </w:pPr>
    </w:p>
    <w:p w14:paraId="33DCFB20" w14:textId="77777777" w:rsidR="00BA460D" w:rsidRPr="00693928" w:rsidRDefault="00066114" w:rsidP="00BA460D">
      <w:pPr>
        <w:spacing w:line="160" w:lineRule="atLeast"/>
        <w:jc w:val="right"/>
        <w:rPr>
          <w:rFonts w:cs="Arial"/>
          <w:color w:val="808080" w:themeColor="background1" w:themeShade="80"/>
          <w:sz w:val="28"/>
          <w:szCs w:val="36"/>
        </w:rPr>
      </w:pPr>
      <w:r>
        <w:rPr>
          <w:rFonts w:cs="Arial"/>
          <w:color w:val="808080" w:themeColor="background1" w:themeShade="80"/>
          <w:sz w:val="28"/>
          <w:szCs w:val="36"/>
        </w:rPr>
        <w:t>Höhere Technische Lehranstalt</w:t>
      </w:r>
      <w:r w:rsidR="008F3A2A" w:rsidRPr="00693928">
        <w:rPr>
          <w:rFonts w:cs="Arial"/>
          <w:color w:val="808080" w:themeColor="background1" w:themeShade="80"/>
          <w:sz w:val="28"/>
          <w:szCs w:val="36"/>
        </w:rPr>
        <w:t xml:space="preserve"> Reutte</w:t>
      </w:r>
    </w:p>
    <w:p w14:paraId="3F9AD9EF" w14:textId="77777777" w:rsidR="00BA460D" w:rsidRDefault="00BA460D" w:rsidP="00BA460D">
      <w:pPr>
        <w:spacing w:line="160" w:lineRule="atLeast"/>
        <w:rPr>
          <w:rFonts w:cs="Arial"/>
        </w:rPr>
      </w:pPr>
    </w:p>
    <w:p w14:paraId="32A78176" w14:textId="77777777" w:rsidR="00BA460D" w:rsidRDefault="00BA460D" w:rsidP="00BA460D">
      <w:pPr>
        <w:spacing w:line="160" w:lineRule="atLeast"/>
        <w:rPr>
          <w:rFonts w:cs="Arial"/>
        </w:rPr>
      </w:pPr>
    </w:p>
    <w:p w14:paraId="5F1E6B53" w14:textId="77777777" w:rsidR="00BA460D" w:rsidRPr="0013482D" w:rsidRDefault="00BA460D" w:rsidP="00BA460D">
      <w:pPr>
        <w:spacing w:line="160" w:lineRule="atLeast"/>
        <w:rPr>
          <w:rFonts w:cs="Arial"/>
        </w:rPr>
      </w:pPr>
    </w:p>
    <w:p w14:paraId="2D0838BA" w14:textId="77777777" w:rsidR="00BA460D" w:rsidRPr="0013482D" w:rsidRDefault="00BA460D" w:rsidP="00BA460D">
      <w:pPr>
        <w:spacing w:line="160" w:lineRule="atLeast"/>
        <w:jc w:val="center"/>
        <w:rPr>
          <w:rFonts w:cs="Arial"/>
          <w:b/>
          <w:sz w:val="52"/>
        </w:rPr>
      </w:pPr>
      <w:r w:rsidRPr="0013482D">
        <w:rPr>
          <w:rFonts w:cs="Arial"/>
          <w:b/>
          <w:sz w:val="52"/>
        </w:rPr>
        <w:t>DIPLOMARBEIT</w:t>
      </w:r>
    </w:p>
    <w:p w14:paraId="2F750ECA" w14:textId="77777777" w:rsidR="00BA460D" w:rsidRDefault="00BA460D" w:rsidP="00BA460D">
      <w:pPr>
        <w:spacing w:line="160" w:lineRule="atLeast"/>
        <w:rPr>
          <w:rFonts w:cs="Arial"/>
        </w:rPr>
      </w:pPr>
    </w:p>
    <w:p w14:paraId="38C51F58" w14:textId="77777777" w:rsidR="00BA460D" w:rsidRPr="0013482D" w:rsidRDefault="00BA460D" w:rsidP="00BA460D">
      <w:pPr>
        <w:spacing w:line="160" w:lineRule="atLeast"/>
        <w:rPr>
          <w:rFonts w:cs="Arial"/>
        </w:rPr>
      </w:pPr>
    </w:p>
    <w:p w14:paraId="7D504323" w14:textId="6C6CAECE" w:rsidR="00BA460D" w:rsidRDefault="00EA5889" w:rsidP="00BA460D">
      <w:pPr>
        <w:spacing w:line="160" w:lineRule="atLeast"/>
        <w:jc w:val="center"/>
        <w:rPr>
          <w:rFonts w:cs="Arial"/>
          <w:b/>
          <w:color w:val="808080" w:themeColor="background1" w:themeShade="80"/>
          <w:sz w:val="36"/>
        </w:rPr>
      </w:pPr>
      <w:r>
        <w:rPr>
          <w:rFonts w:cs="Arial"/>
          <w:b/>
          <w:color w:val="808080" w:themeColor="background1" w:themeShade="80"/>
          <w:sz w:val="36"/>
        </w:rPr>
        <w:t>Multi-Room Audio Adapter</w:t>
      </w:r>
    </w:p>
    <w:p w14:paraId="0B2CA38F" w14:textId="77777777" w:rsidR="00BA460D" w:rsidRPr="0013482D" w:rsidRDefault="00BA460D" w:rsidP="00BA460D">
      <w:pPr>
        <w:spacing w:line="160" w:lineRule="atLeast"/>
        <w:jc w:val="center"/>
        <w:rPr>
          <w:rFonts w:cs="Arial"/>
          <w:b/>
          <w:color w:val="808080" w:themeColor="background1" w:themeShade="80"/>
          <w:sz w:val="36"/>
        </w:rPr>
      </w:pPr>
    </w:p>
    <w:p w14:paraId="4A8B5295" w14:textId="77777777" w:rsidR="00BA460D" w:rsidRPr="0013482D" w:rsidRDefault="00BA460D" w:rsidP="00BA460D">
      <w:pPr>
        <w:spacing w:line="160" w:lineRule="atLeast"/>
        <w:rPr>
          <w:rFonts w:cs="Arial"/>
        </w:rPr>
      </w:pPr>
    </w:p>
    <w:p w14:paraId="5DEBE95B" w14:textId="77777777" w:rsidR="00BA460D" w:rsidRPr="00D76C94" w:rsidRDefault="00BA460D" w:rsidP="00BA460D">
      <w:pPr>
        <w:spacing w:line="160" w:lineRule="atLeast"/>
        <w:rPr>
          <w:rFonts w:cs="Arial"/>
          <w:i/>
          <w:sz w:val="24"/>
        </w:rPr>
      </w:pPr>
      <w:r w:rsidRPr="00D76C94">
        <w:rPr>
          <w:rFonts w:cs="Arial"/>
          <w:i/>
          <w:sz w:val="24"/>
        </w:rPr>
        <w:t xml:space="preserve">Erstellt im Schuljahr </w:t>
      </w:r>
      <w:r>
        <w:rPr>
          <w:rFonts w:cs="Arial"/>
          <w:i/>
          <w:sz w:val="24"/>
        </w:rPr>
        <w:t>20</w:t>
      </w:r>
      <w:r w:rsidR="00C7182C">
        <w:rPr>
          <w:rFonts w:cs="Arial"/>
          <w:i/>
          <w:sz w:val="24"/>
        </w:rPr>
        <w:t>2</w:t>
      </w:r>
      <w:r w:rsidR="001114DF">
        <w:rPr>
          <w:rFonts w:cs="Arial"/>
          <w:i/>
          <w:sz w:val="24"/>
        </w:rPr>
        <w:t>4</w:t>
      </w:r>
      <w:r>
        <w:rPr>
          <w:rFonts w:cs="Arial"/>
          <w:i/>
          <w:sz w:val="24"/>
        </w:rPr>
        <w:t>/202</w:t>
      </w:r>
      <w:r w:rsidR="001114DF">
        <w:rPr>
          <w:rFonts w:cs="Arial"/>
          <w:i/>
          <w:sz w:val="24"/>
        </w:rPr>
        <w:t>5</w:t>
      </w:r>
    </w:p>
    <w:p w14:paraId="3E642FFC" w14:textId="77777777" w:rsidR="00BA460D" w:rsidRPr="0013482D" w:rsidRDefault="00BA460D" w:rsidP="00BA460D">
      <w:pPr>
        <w:spacing w:line="160" w:lineRule="atLeast"/>
        <w:rPr>
          <w:rFonts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BA460D" w:rsidRPr="0013482D" w14:paraId="4461616C" w14:textId="77777777" w:rsidTr="00D556EA">
        <w:trPr>
          <w:trHeight w:val="567"/>
        </w:trPr>
        <w:tc>
          <w:tcPr>
            <w:tcW w:w="3397" w:type="dxa"/>
            <w:tcBorders>
              <w:bottom w:val="single" w:sz="12" w:space="0" w:color="auto"/>
            </w:tcBorders>
            <w:vAlign w:val="center"/>
          </w:tcPr>
          <w:p w14:paraId="2491ADEA" w14:textId="77777777" w:rsidR="00BA460D" w:rsidRPr="0013482D" w:rsidRDefault="00BA460D" w:rsidP="00D556EA">
            <w:pPr>
              <w:spacing w:line="160" w:lineRule="atLeast"/>
              <w:jc w:val="center"/>
              <w:rPr>
                <w:rFonts w:cs="Arial"/>
              </w:rPr>
            </w:pPr>
            <w:r w:rsidRPr="0013482D">
              <w:rPr>
                <w:rFonts w:cs="Arial"/>
              </w:rPr>
              <w:t>Name der Kandidatin/</w:t>
            </w:r>
          </w:p>
          <w:p w14:paraId="03C9BBE9" w14:textId="77777777" w:rsidR="00BA460D" w:rsidRPr="0013482D" w:rsidRDefault="00BA460D" w:rsidP="00D556EA">
            <w:pPr>
              <w:spacing w:line="160" w:lineRule="atLeast"/>
              <w:jc w:val="center"/>
              <w:rPr>
                <w:rFonts w:cs="Arial"/>
              </w:rPr>
            </w:pPr>
            <w:r w:rsidRPr="0013482D">
              <w:rPr>
                <w:rFonts w:cs="Arial"/>
              </w:rPr>
              <w:t>des Kandidaten</w:t>
            </w:r>
          </w:p>
        </w:tc>
        <w:tc>
          <w:tcPr>
            <w:tcW w:w="2644" w:type="dxa"/>
            <w:tcBorders>
              <w:bottom w:val="single" w:sz="12" w:space="0" w:color="auto"/>
            </w:tcBorders>
            <w:vAlign w:val="center"/>
          </w:tcPr>
          <w:p w14:paraId="6D3A7B36" w14:textId="77777777" w:rsidR="00BA460D" w:rsidRPr="0013482D" w:rsidRDefault="00BA460D" w:rsidP="00D556EA">
            <w:pPr>
              <w:spacing w:line="160" w:lineRule="atLeast"/>
              <w:jc w:val="center"/>
              <w:rPr>
                <w:rFonts w:cs="Arial"/>
              </w:rPr>
            </w:pPr>
            <w:r w:rsidRPr="0013482D">
              <w:rPr>
                <w:rFonts w:cs="Arial"/>
              </w:rPr>
              <w:t>Jahrgang/Klasse</w:t>
            </w:r>
          </w:p>
        </w:tc>
        <w:tc>
          <w:tcPr>
            <w:tcW w:w="3021" w:type="dxa"/>
            <w:tcBorders>
              <w:bottom w:val="single" w:sz="12" w:space="0" w:color="auto"/>
            </w:tcBorders>
            <w:vAlign w:val="center"/>
          </w:tcPr>
          <w:p w14:paraId="7795AED7" w14:textId="77777777" w:rsidR="00BA460D" w:rsidRPr="0013482D" w:rsidRDefault="00BA460D" w:rsidP="00D556EA">
            <w:pPr>
              <w:spacing w:line="160" w:lineRule="atLeast"/>
              <w:jc w:val="center"/>
              <w:rPr>
                <w:rFonts w:cs="Arial"/>
              </w:rPr>
            </w:pPr>
            <w:r w:rsidRPr="0013482D">
              <w:rPr>
                <w:rFonts w:cs="Arial"/>
              </w:rPr>
              <w:t>Individuelle Themenstellung</w:t>
            </w:r>
          </w:p>
        </w:tc>
      </w:tr>
      <w:tr w:rsidR="00BA460D" w:rsidRPr="0013482D" w14:paraId="232EFB9B" w14:textId="77777777" w:rsidTr="00D556EA">
        <w:trPr>
          <w:trHeight w:val="1134"/>
        </w:trPr>
        <w:tc>
          <w:tcPr>
            <w:tcW w:w="3397" w:type="dxa"/>
            <w:tcBorders>
              <w:top w:val="single" w:sz="12" w:space="0" w:color="auto"/>
            </w:tcBorders>
            <w:vAlign w:val="center"/>
          </w:tcPr>
          <w:p w14:paraId="66E334B0" w14:textId="15E660F3" w:rsidR="00BA460D" w:rsidRPr="0013482D" w:rsidRDefault="00EA5889" w:rsidP="00D556EA">
            <w:pPr>
              <w:spacing w:line="160" w:lineRule="atLeast"/>
              <w:rPr>
                <w:rFonts w:cs="Arial"/>
                <w:b/>
              </w:rPr>
            </w:pPr>
            <w:r>
              <w:rPr>
                <w:rFonts w:cs="Arial"/>
                <w:b/>
                <w:sz w:val="24"/>
              </w:rPr>
              <w:t>Nico Lang</w:t>
            </w:r>
          </w:p>
        </w:tc>
        <w:tc>
          <w:tcPr>
            <w:tcW w:w="2644" w:type="dxa"/>
            <w:tcBorders>
              <w:top w:val="single" w:sz="12" w:space="0" w:color="auto"/>
            </w:tcBorders>
            <w:vAlign w:val="center"/>
          </w:tcPr>
          <w:p w14:paraId="35693694" w14:textId="77777777" w:rsidR="00BA460D" w:rsidRPr="0013482D" w:rsidRDefault="00BA460D" w:rsidP="00D556EA">
            <w:pPr>
              <w:spacing w:line="16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F71929">
              <w:rPr>
                <w:rFonts w:cs="Arial"/>
              </w:rPr>
              <w:t>2</w:t>
            </w:r>
            <w:r w:rsidR="001114DF">
              <w:rPr>
                <w:rFonts w:cs="Arial"/>
              </w:rPr>
              <w:t>4</w:t>
            </w:r>
            <w:r>
              <w:rPr>
                <w:rFonts w:cs="Arial"/>
              </w:rPr>
              <w:t>/202</w:t>
            </w:r>
            <w:r w:rsidR="001114DF">
              <w:rPr>
                <w:rFonts w:cs="Arial"/>
              </w:rPr>
              <w:t>5</w:t>
            </w:r>
          </w:p>
          <w:p w14:paraId="205FA229" w14:textId="77777777" w:rsidR="00BA460D" w:rsidRPr="0013482D" w:rsidRDefault="00BA460D" w:rsidP="00D556EA">
            <w:pPr>
              <w:spacing w:line="160" w:lineRule="atLeast"/>
              <w:jc w:val="center"/>
              <w:rPr>
                <w:rFonts w:cs="Arial"/>
              </w:rPr>
            </w:pPr>
            <w:r w:rsidRPr="0013482D">
              <w:rPr>
                <w:rFonts w:cs="Arial"/>
              </w:rPr>
              <w:t>5</w:t>
            </w:r>
            <w:r w:rsidR="001114DF">
              <w:rPr>
                <w:rFonts w:cs="Arial"/>
              </w:rPr>
              <w:t>H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3021" w:type="dxa"/>
            <w:tcBorders>
              <w:top w:val="single" w:sz="12" w:space="0" w:color="auto"/>
            </w:tcBorders>
            <w:vAlign w:val="center"/>
          </w:tcPr>
          <w:p w14:paraId="0FDCC2EF" w14:textId="46851F64" w:rsidR="00BA460D" w:rsidRPr="0013482D" w:rsidRDefault="00EA5889" w:rsidP="00D556EA">
            <w:pPr>
              <w:spacing w:line="160" w:lineRule="atLeast"/>
              <w:rPr>
                <w:rFonts w:cs="Arial"/>
              </w:rPr>
            </w:pPr>
            <w:r>
              <w:rPr>
                <w:rFonts w:cs="Arial"/>
              </w:rPr>
              <w:t>Entwicklung der Hardware</w:t>
            </w:r>
          </w:p>
        </w:tc>
      </w:tr>
      <w:tr w:rsidR="00BA460D" w:rsidRPr="0013482D" w14:paraId="299285BC" w14:textId="77777777" w:rsidTr="00D556EA">
        <w:trPr>
          <w:trHeight w:val="1134"/>
        </w:trPr>
        <w:tc>
          <w:tcPr>
            <w:tcW w:w="3397" w:type="dxa"/>
            <w:vAlign w:val="center"/>
          </w:tcPr>
          <w:p w14:paraId="5C77264C" w14:textId="5739D409" w:rsidR="00BA460D" w:rsidRPr="0013482D" w:rsidRDefault="00EA5889" w:rsidP="00D556EA">
            <w:pPr>
              <w:spacing w:line="160" w:lineRule="atLeast"/>
              <w:rPr>
                <w:rFonts w:cs="Arial"/>
                <w:b/>
              </w:rPr>
            </w:pPr>
            <w:r>
              <w:rPr>
                <w:rFonts w:cs="Arial"/>
                <w:b/>
                <w:sz w:val="24"/>
              </w:rPr>
              <w:t>Philipp Immler</w:t>
            </w:r>
          </w:p>
        </w:tc>
        <w:tc>
          <w:tcPr>
            <w:tcW w:w="2644" w:type="dxa"/>
            <w:vAlign w:val="center"/>
          </w:tcPr>
          <w:p w14:paraId="62052C44" w14:textId="77777777" w:rsidR="00BA460D" w:rsidRPr="0013482D" w:rsidRDefault="00BA460D" w:rsidP="00BA460D">
            <w:pPr>
              <w:spacing w:line="16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F71929">
              <w:rPr>
                <w:rFonts w:cs="Arial"/>
              </w:rPr>
              <w:t>2</w:t>
            </w:r>
            <w:r w:rsidR="001114DF">
              <w:rPr>
                <w:rFonts w:cs="Arial"/>
              </w:rPr>
              <w:t>4</w:t>
            </w:r>
            <w:r>
              <w:rPr>
                <w:rFonts w:cs="Arial"/>
              </w:rPr>
              <w:t>/202</w:t>
            </w:r>
            <w:r w:rsidR="001114DF">
              <w:rPr>
                <w:rFonts w:cs="Arial"/>
              </w:rPr>
              <w:t>5</w:t>
            </w:r>
          </w:p>
          <w:p w14:paraId="7B8013CD" w14:textId="77777777" w:rsidR="00BA460D" w:rsidRPr="0013482D" w:rsidRDefault="00011555" w:rsidP="00D556EA">
            <w:pPr>
              <w:spacing w:line="16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1114DF">
              <w:rPr>
                <w:rFonts w:cs="Arial"/>
              </w:rPr>
              <w:t>H</w:t>
            </w:r>
          </w:p>
        </w:tc>
        <w:tc>
          <w:tcPr>
            <w:tcW w:w="3021" w:type="dxa"/>
            <w:vAlign w:val="center"/>
          </w:tcPr>
          <w:p w14:paraId="7B849D46" w14:textId="66B8DAFC" w:rsidR="00BA460D" w:rsidRPr="0013482D" w:rsidRDefault="00EA5889" w:rsidP="00D556EA">
            <w:pPr>
              <w:spacing w:line="160" w:lineRule="atLeast"/>
              <w:rPr>
                <w:rFonts w:cs="Arial"/>
              </w:rPr>
            </w:pPr>
            <w:r>
              <w:rPr>
                <w:rFonts w:cs="Arial"/>
              </w:rPr>
              <w:t>Erstellen der Software</w:t>
            </w:r>
          </w:p>
        </w:tc>
      </w:tr>
    </w:tbl>
    <w:p w14:paraId="5CBB6F44" w14:textId="77777777" w:rsidR="00BA460D" w:rsidRDefault="00BA460D" w:rsidP="00BA460D">
      <w:pPr>
        <w:spacing w:line="160" w:lineRule="atLeast"/>
        <w:rPr>
          <w:rFonts w:cs="Arial"/>
        </w:rPr>
      </w:pPr>
    </w:p>
    <w:p w14:paraId="1DA85E4B" w14:textId="77777777" w:rsidR="00BA460D" w:rsidRPr="0013482D" w:rsidRDefault="00BA460D" w:rsidP="00BA460D">
      <w:pPr>
        <w:spacing w:line="160" w:lineRule="atLeast"/>
        <w:rPr>
          <w:rFonts w:cs="Arial"/>
        </w:rPr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5665"/>
      </w:tblGrid>
      <w:tr w:rsidR="00BA460D" w:rsidRPr="0013482D" w14:paraId="4F36A69D" w14:textId="77777777" w:rsidTr="00D556EA">
        <w:tc>
          <w:tcPr>
            <w:tcW w:w="3402" w:type="dxa"/>
            <w:tcBorders>
              <w:top w:val="nil"/>
              <w:left w:val="nil"/>
              <w:bottom w:val="nil"/>
            </w:tcBorders>
          </w:tcPr>
          <w:p w14:paraId="3C8AC0EB" w14:textId="5171357D" w:rsidR="00D76B9C" w:rsidRPr="00D76B9C" w:rsidRDefault="00D76B9C" w:rsidP="0041491F">
            <w:pPr>
              <w:spacing w:line="160" w:lineRule="atLeast"/>
              <w:rPr>
                <w:rFonts w:cs="Arial"/>
                <w:i/>
              </w:rPr>
            </w:pPr>
          </w:p>
        </w:tc>
        <w:tc>
          <w:tcPr>
            <w:tcW w:w="5665" w:type="dxa"/>
            <w:vAlign w:val="center"/>
          </w:tcPr>
          <w:p w14:paraId="3217C958" w14:textId="77777777" w:rsidR="00BA460D" w:rsidRPr="0013482D" w:rsidRDefault="00BA460D" w:rsidP="00D556EA">
            <w:pPr>
              <w:spacing w:line="160" w:lineRule="atLeast"/>
              <w:rPr>
                <w:rFonts w:cs="Arial"/>
              </w:rPr>
            </w:pPr>
            <w:r w:rsidRPr="0013482D">
              <w:rPr>
                <w:rFonts w:cs="Arial"/>
              </w:rPr>
              <w:t>Eingangsvermerk</w:t>
            </w:r>
            <w:r w:rsidR="00C62480">
              <w:rPr>
                <w:rFonts w:cs="Arial"/>
              </w:rPr>
              <w:t xml:space="preserve"> (Datum und </w:t>
            </w:r>
            <w:r w:rsidRPr="0013482D">
              <w:rPr>
                <w:rFonts w:cs="Arial"/>
              </w:rPr>
              <w:t>Schulstempel</w:t>
            </w:r>
            <w:r w:rsidR="00C62480">
              <w:rPr>
                <w:rFonts w:cs="Arial"/>
              </w:rPr>
              <w:t>)</w:t>
            </w:r>
            <w:r w:rsidRPr="0013482D">
              <w:rPr>
                <w:rFonts w:cs="Arial"/>
              </w:rPr>
              <w:t>:</w:t>
            </w:r>
          </w:p>
          <w:p w14:paraId="559403DE" w14:textId="77777777" w:rsidR="00BA460D" w:rsidRPr="0013482D" w:rsidRDefault="00BA460D" w:rsidP="00D556EA">
            <w:pPr>
              <w:spacing w:line="160" w:lineRule="atLeast"/>
              <w:rPr>
                <w:rFonts w:cs="Arial"/>
              </w:rPr>
            </w:pPr>
          </w:p>
          <w:p w14:paraId="2A653FC1" w14:textId="77777777" w:rsidR="00BA460D" w:rsidRPr="0013482D" w:rsidRDefault="00BA460D" w:rsidP="00D556EA">
            <w:pPr>
              <w:spacing w:line="160" w:lineRule="atLeast"/>
              <w:rPr>
                <w:rFonts w:cs="Arial"/>
              </w:rPr>
            </w:pPr>
          </w:p>
          <w:p w14:paraId="094B9C5E" w14:textId="77777777" w:rsidR="00BA460D" w:rsidRPr="0013482D" w:rsidRDefault="00BA460D" w:rsidP="00D556EA">
            <w:pPr>
              <w:spacing w:line="160" w:lineRule="atLeast"/>
              <w:rPr>
                <w:rFonts w:cs="Arial"/>
              </w:rPr>
            </w:pPr>
          </w:p>
          <w:p w14:paraId="34BA800A" w14:textId="77777777" w:rsidR="00BA460D" w:rsidRDefault="00BA460D" w:rsidP="00D556EA">
            <w:pPr>
              <w:spacing w:line="160" w:lineRule="atLeast"/>
              <w:rPr>
                <w:rFonts w:cs="Arial"/>
              </w:rPr>
            </w:pPr>
          </w:p>
          <w:p w14:paraId="71CEDAD1" w14:textId="77777777" w:rsidR="00C62480" w:rsidRDefault="00C62480" w:rsidP="00D556EA">
            <w:pPr>
              <w:spacing w:line="160" w:lineRule="atLeast"/>
              <w:rPr>
                <w:rFonts w:cs="Arial"/>
              </w:rPr>
            </w:pPr>
          </w:p>
          <w:p w14:paraId="27AD864E" w14:textId="77777777" w:rsidR="00C86D62" w:rsidRPr="0013482D" w:rsidRDefault="00C86D62" w:rsidP="00D556EA">
            <w:pPr>
              <w:spacing w:line="160" w:lineRule="atLeast"/>
              <w:rPr>
                <w:rFonts w:cs="Arial"/>
              </w:rPr>
            </w:pPr>
          </w:p>
          <w:p w14:paraId="470613E9" w14:textId="77777777" w:rsidR="00BA460D" w:rsidRPr="0013482D" w:rsidRDefault="00BA460D" w:rsidP="00D556EA">
            <w:pPr>
              <w:spacing w:line="160" w:lineRule="atLeast"/>
              <w:rPr>
                <w:rFonts w:cs="Arial"/>
              </w:rPr>
            </w:pPr>
          </w:p>
        </w:tc>
      </w:tr>
      <w:tr w:rsidR="00BA460D" w:rsidRPr="0013482D" w14:paraId="52A2F02A" w14:textId="77777777" w:rsidTr="00D556EA">
        <w:tc>
          <w:tcPr>
            <w:tcW w:w="3402" w:type="dxa"/>
            <w:tcBorders>
              <w:top w:val="nil"/>
              <w:left w:val="nil"/>
              <w:bottom w:val="nil"/>
            </w:tcBorders>
          </w:tcPr>
          <w:p w14:paraId="7EA2AE1F" w14:textId="77777777" w:rsidR="00BA460D" w:rsidRPr="0013482D" w:rsidRDefault="00BA460D" w:rsidP="00D556EA">
            <w:pPr>
              <w:spacing w:line="160" w:lineRule="atLeast"/>
              <w:rPr>
                <w:rFonts w:cs="Arial"/>
              </w:rPr>
            </w:pPr>
          </w:p>
        </w:tc>
        <w:tc>
          <w:tcPr>
            <w:tcW w:w="5665" w:type="dxa"/>
            <w:vAlign w:val="center"/>
          </w:tcPr>
          <w:p w14:paraId="41FEDA57" w14:textId="77777777" w:rsidR="00BA460D" w:rsidRPr="0013482D" w:rsidRDefault="00BA460D" w:rsidP="00D556EA">
            <w:pPr>
              <w:spacing w:line="160" w:lineRule="atLeast"/>
              <w:rPr>
                <w:rFonts w:cs="Arial"/>
              </w:rPr>
            </w:pPr>
            <w:r w:rsidRPr="0013482D">
              <w:rPr>
                <w:rFonts w:cs="Arial"/>
              </w:rPr>
              <w:t xml:space="preserve">Unterschrift </w:t>
            </w:r>
            <w:r>
              <w:rPr>
                <w:rFonts w:cs="Arial"/>
              </w:rPr>
              <w:t>(Betreuende</w:t>
            </w:r>
            <w:r w:rsidRPr="0013482D">
              <w:rPr>
                <w:rFonts w:cs="Arial"/>
              </w:rPr>
              <w:t>):</w:t>
            </w:r>
          </w:p>
          <w:p w14:paraId="690B17D7" w14:textId="77777777" w:rsidR="00BA460D" w:rsidRPr="0041491F" w:rsidRDefault="00C86D62" w:rsidP="00D556EA">
            <w:pPr>
              <w:spacing w:line="160" w:lineRule="atLeast"/>
              <w:rPr>
                <w:rFonts w:cs="Arial"/>
                <w:i/>
                <w:iCs/>
              </w:rPr>
            </w:pPr>
            <w:r w:rsidRPr="0041491F">
              <w:rPr>
                <w:rFonts w:cs="Arial"/>
                <w:i/>
                <w:iCs/>
              </w:rPr>
              <w:t>(</w:t>
            </w:r>
            <w:r w:rsidR="001E6B91" w:rsidRPr="0041491F">
              <w:rPr>
                <w:rFonts w:cs="Arial"/>
                <w:i/>
                <w:iCs/>
              </w:rPr>
              <w:t>Name</w:t>
            </w:r>
            <w:r w:rsidRPr="0041491F">
              <w:rPr>
                <w:rFonts w:cs="Arial"/>
                <w:i/>
                <w:iCs/>
              </w:rPr>
              <w:t xml:space="preserve"> Haupt-Betreuende/r)</w:t>
            </w:r>
          </w:p>
          <w:p w14:paraId="699E83F2" w14:textId="77777777" w:rsidR="00BA460D" w:rsidRDefault="00BA460D" w:rsidP="00D556EA">
            <w:pPr>
              <w:spacing w:line="160" w:lineRule="atLeast"/>
              <w:rPr>
                <w:rFonts w:cs="Arial"/>
              </w:rPr>
            </w:pPr>
          </w:p>
          <w:p w14:paraId="0138C9E3" w14:textId="77777777" w:rsidR="00C86D62" w:rsidRPr="0041491F" w:rsidRDefault="00C86D62" w:rsidP="00C86D62">
            <w:pPr>
              <w:spacing w:line="160" w:lineRule="atLeast"/>
              <w:rPr>
                <w:rFonts w:cs="Arial"/>
                <w:i/>
                <w:iCs/>
              </w:rPr>
            </w:pPr>
            <w:r w:rsidRPr="0041491F">
              <w:rPr>
                <w:rFonts w:cs="Arial"/>
                <w:i/>
                <w:iCs/>
              </w:rPr>
              <w:t>(Name Co-Betreuende/r)</w:t>
            </w:r>
          </w:p>
          <w:p w14:paraId="7AA5BD50" w14:textId="77777777" w:rsidR="00C86D62" w:rsidRPr="0013482D" w:rsidRDefault="00C86D62" w:rsidP="00D556EA">
            <w:pPr>
              <w:spacing w:line="160" w:lineRule="atLeast"/>
              <w:rPr>
                <w:rFonts w:cs="Arial"/>
              </w:rPr>
            </w:pPr>
          </w:p>
          <w:p w14:paraId="435C9A94" w14:textId="77777777" w:rsidR="00BA460D" w:rsidRPr="0013482D" w:rsidRDefault="00BA460D" w:rsidP="00D556EA">
            <w:pPr>
              <w:spacing w:line="160" w:lineRule="atLeast"/>
              <w:rPr>
                <w:rFonts w:cs="Arial"/>
              </w:rPr>
            </w:pPr>
          </w:p>
        </w:tc>
      </w:tr>
    </w:tbl>
    <w:p w14:paraId="4FE45146" w14:textId="77777777" w:rsidR="00F74042" w:rsidRPr="00C242FB" w:rsidRDefault="00F74042" w:rsidP="009A0969">
      <w:pPr>
        <w:tabs>
          <w:tab w:val="clear" w:pos="1095"/>
        </w:tabs>
        <w:spacing w:after="160" w:line="259" w:lineRule="auto"/>
        <w:rPr>
          <w:sz w:val="2"/>
          <w:szCs w:val="6"/>
        </w:rPr>
      </w:pPr>
    </w:p>
    <w:sectPr w:rsidR="00F74042" w:rsidRPr="00C242FB" w:rsidSect="001114DF">
      <w:pgSz w:w="11906" w:h="16838"/>
      <w:pgMar w:top="124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89"/>
    <w:rsid w:val="00011555"/>
    <w:rsid w:val="000517CE"/>
    <w:rsid w:val="00066114"/>
    <w:rsid w:val="001114DF"/>
    <w:rsid w:val="00143FA2"/>
    <w:rsid w:val="001643E0"/>
    <w:rsid w:val="001D17CB"/>
    <w:rsid w:val="001D377A"/>
    <w:rsid w:val="001D5521"/>
    <w:rsid w:val="001E6B91"/>
    <w:rsid w:val="00314841"/>
    <w:rsid w:val="00355484"/>
    <w:rsid w:val="00360B3B"/>
    <w:rsid w:val="003C0AC4"/>
    <w:rsid w:val="003E21E5"/>
    <w:rsid w:val="003E2726"/>
    <w:rsid w:val="0041491F"/>
    <w:rsid w:val="005167ED"/>
    <w:rsid w:val="00596474"/>
    <w:rsid w:val="00632A3B"/>
    <w:rsid w:val="00647198"/>
    <w:rsid w:val="00664B77"/>
    <w:rsid w:val="00693928"/>
    <w:rsid w:val="006E0FF1"/>
    <w:rsid w:val="00701066"/>
    <w:rsid w:val="008A4EC2"/>
    <w:rsid w:val="008F3A2A"/>
    <w:rsid w:val="009A0969"/>
    <w:rsid w:val="009C0B40"/>
    <w:rsid w:val="00A01A36"/>
    <w:rsid w:val="00AA6219"/>
    <w:rsid w:val="00AD6A8B"/>
    <w:rsid w:val="00B32FDE"/>
    <w:rsid w:val="00BA460D"/>
    <w:rsid w:val="00BD450F"/>
    <w:rsid w:val="00C242FB"/>
    <w:rsid w:val="00C62480"/>
    <w:rsid w:val="00C7182C"/>
    <w:rsid w:val="00C86D62"/>
    <w:rsid w:val="00C91996"/>
    <w:rsid w:val="00CC26AC"/>
    <w:rsid w:val="00D76B9C"/>
    <w:rsid w:val="00D8618C"/>
    <w:rsid w:val="00DF3647"/>
    <w:rsid w:val="00EA5889"/>
    <w:rsid w:val="00EF5523"/>
    <w:rsid w:val="00F00C7D"/>
    <w:rsid w:val="00F66AA2"/>
    <w:rsid w:val="00F71929"/>
    <w:rsid w:val="00F74042"/>
    <w:rsid w:val="00FC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C4EC"/>
  <w15:chartTrackingRefBased/>
  <w15:docId w15:val="{C6406E4F-0AA8-4934-A751-2C1C746B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460D"/>
    <w:pPr>
      <w:tabs>
        <w:tab w:val="left" w:pos="1095"/>
      </w:tabs>
      <w:spacing w:after="0" w:line="288" w:lineRule="auto"/>
    </w:pPr>
    <w:rPr>
      <w:rFonts w:ascii="Arial" w:eastAsia="Times New Roman" w:hAnsi="Arial" w:cs="Times New Roman"/>
      <w:szCs w:val="28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377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tabs>
        <w:tab w:val="clear" w:pos="1095"/>
      </w:tabs>
      <w:spacing w:before="240" w:after="120" w:line="240" w:lineRule="auto"/>
      <w:jc w:val="both"/>
      <w:outlineLvl w:val="0"/>
    </w:pPr>
    <w:rPr>
      <w:rFonts w:eastAsiaTheme="majorEastAsia" w:cstheme="majorBidi"/>
      <w:b/>
      <w:sz w:val="28"/>
      <w:szCs w:val="32"/>
      <w:lang w:val="de-AT"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17CE"/>
    <w:pPr>
      <w:keepNext/>
      <w:keepLines/>
      <w:tabs>
        <w:tab w:val="clear" w:pos="1095"/>
      </w:tabs>
      <w:spacing w:after="160" w:line="259" w:lineRule="auto"/>
      <w:jc w:val="both"/>
      <w:outlineLvl w:val="1"/>
    </w:pPr>
    <w:rPr>
      <w:rFonts w:eastAsiaTheme="majorEastAsia" w:cstheme="majorBidi"/>
      <w:b/>
      <w:color w:val="1F3864" w:themeColor="accent1" w:themeShade="80"/>
      <w:sz w:val="28"/>
      <w:szCs w:val="26"/>
      <w:u w:val="single"/>
      <w:lang w:val="de-AT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chule">
    <w:name w:val="Schule"/>
    <w:basedOn w:val="Standard"/>
    <w:autoRedefine/>
    <w:qFormat/>
    <w:rsid w:val="001D5521"/>
    <w:pPr>
      <w:pBdr>
        <w:bottom w:val="single" w:sz="4" w:space="1" w:color="auto"/>
      </w:pBdr>
      <w:tabs>
        <w:tab w:val="clear" w:pos="1095"/>
      </w:tabs>
      <w:spacing w:after="300" w:line="240" w:lineRule="auto"/>
      <w:contextualSpacing/>
    </w:pPr>
    <w:rPr>
      <w:rFonts w:eastAsiaTheme="minorHAnsi" w:cs="Arial"/>
      <w:b/>
      <w:smallCaps/>
      <w:sz w:val="36"/>
      <w:szCs w:val="22"/>
      <w:lang w:val="de-AT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377A"/>
    <w:rPr>
      <w:rFonts w:ascii="Arial" w:eastAsiaTheme="majorEastAsia" w:hAnsi="Arial" w:cstheme="majorBidi"/>
      <w:b/>
      <w:sz w:val="28"/>
      <w:szCs w:val="3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17CE"/>
    <w:rPr>
      <w:rFonts w:ascii="Arial" w:eastAsiaTheme="majorEastAsia" w:hAnsi="Arial" w:cstheme="majorBidi"/>
      <w:b/>
      <w:color w:val="1F3864" w:themeColor="accent1" w:themeShade="80"/>
      <w:sz w:val="28"/>
      <w:szCs w:val="26"/>
      <w:u w:val="single"/>
    </w:rPr>
  </w:style>
  <w:style w:type="table" w:styleId="Tabellenraster">
    <w:name w:val="Table Grid"/>
    <w:basedOn w:val="NormaleTabelle"/>
    <w:uiPriority w:val="39"/>
    <w:rsid w:val="00F6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Hervorhebung">
    <w:name w:val="Subtle Emphasis"/>
    <w:basedOn w:val="Absatz-Standardschriftart"/>
    <w:uiPriority w:val="19"/>
    <w:qFormat/>
    <w:rsid w:val="00F66AA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6474"/>
    <w:pPr>
      <w:tabs>
        <w:tab w:val="clear" w:pos="1095"/>
      </w:tabs>
      <w:spacing w:after="160" w:line="259" w:lineRule="auto"/>
      <w:ind w:left="720"/>
    </w:pPr>
    <w:rPr>
      <w:szCs w:val="24"/>
      <w:lang w:val="de-AT" w:eastAsia="de-AT"/>
    </w:rPr>
  </w:style>
  <w:style w:type="paragraph" w:customStyle="1" w:styleId="Lsung">
    <w:name w:val="Lösung"/>
    <w:basedOn w:val="Standard"/>
    <w:link w:val="LsungZchn"/>
    <w:qFormat/>
    <w:rsid w:val="00F00C7D"/>
    <w:pPr>
      <w:tabs>
        <w:tab w:val="clear" w:pos="1095"/>
      </w:tabs>
      <w:spacing w:after="160" w:line="259" w:lineRule="auto"/>
      <w:jc w:val="both"/>
    </w:pPr>
    <w:rPr>
      <w:rFonts w:ascii="Bradley Hand ITC" w:eastAsiaTheme="minorHAnsi" w:hAnsi="Bradley Hand ITC" w:cstheme="minorBidi"/>
      <w:b/>
      <w:color w:val="4472C4" w:themeColor="accent1"/>
      <w:szCs w:val="22"/>
      <w:lang w:val="de-AT" w:eastAsia="en-US"/>
    </w:rPr>
  </w:style>
  <w:style w:type="character" w:customStyle="1" w:styleId="LsungZchn">
    <w:name w:val="Lösung Zchn"/>
    <w:basedOn w:val="Absatz-Standardschriftart"/>
    <w:link w:val="Lsung"/>
    <w:rsid w:val="00F00C7D"/>
    <w:rPr>
      <w:rFonts w:ascii="Bradley Hand ITC" w:hAnsi="Bradley Hand ITC"/>
      <w:b/>
      <w:color w:val="4472C4" w:themeColor="accent1"/>
    </w:rPr>
  </w:style>
  <w:style w:type="paragraph" w:customStyle="1" w:styleId="LsungMatura">
    <w:name w:val="Lösung_Matura"/>
    <w:basedOn w:val="Lsung"/>
    <w:autoRedefine/>
    <w:qFormat/>
    <w:rsid w:val="00314841"/>
    <w:pPr>
      <w:ind w:left="708"/>
    </w:pPr>
    <w:rPr>
      <w:rFonts w:asciiTheme="majorHAnsi" w:hAnsiTheme="majorHAnsi" w:cstheme="majorHAnsi"/>
      <w:b w:val="0"/>
      <w:i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0B3B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0B3B"/>
    <w:rPr>
      <w:rFonts w:ascii="Times New Roman" w:eastAsia="Times New Roman" w:hAnsi="Times New Roman" w:cs="Times New Roman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ppo\Downloads\DA_2024_HTL_Deckblat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E06595482FA145972409268EFBEF69" ma:contentTypeVersion="12" ma:contentTypeDescription="Ein neues Dokument erstellen." ma:contentTypeScope="" ma:versionID="7735cd0ecbfd060c8c25a5cb30b1b02c">
  <xsd:schema xmlns:xsd="http://www.w3.org/2001/XMLSchema" xmlns:xs="http://www.w3.org/2001/XMLSchema" xmlns:p="http://schemas.microsoft.com/office/2006/metadata/properties" xmlns:ns2="1555992c-77b9-4a88-bd84-941c149a58f8" xmlns:ns3="e24c6b49-22b0-432b-8f70-a22e35ddd2e3" targetNamespace="http://schemas.microsoft.com/office/2006/metadata/properties" ma:root="true" ma:fieldsID="01010606abca9d3dd68901e8daf3c515" ns2:_="" ns3:_="">
    <xsd:import namespace="1555992c-77b9-4a88-bd84-941c149a58f8"/>
    <xsd:import namespace="e24c6b49-22b0-432b-8f70-a22e35ddd2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5992c-77b9-4a88-bd84-941c149a58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8fa1a08b-aad3-42e1-b35d-a336cab1c5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4c6b49-22b0-432b-8f70-a22e35ddd2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8df1615-ffff-42da-ac12-0cb29883ad37}" ma:internalName="TaxCatchAll" ma:showField="CatchAllData" ma:web="e24c6b49-22b0-432b-8f70-a22e35ddd2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4c6b49-22b0-432b-8f70-a22e35ddd2e3" xsi:nil="true"/>
    <lcf76f155ced4ddcb4097134ff3c332f xmlns="1555992c-77b9-4a88-bd84-941c149a58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CA1056-6BF5-4D26-A8EB-2C2A27C02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5992c-77b9-4a88-bd84-941c149a58f8"/>
    <ds:schemaRef ds:uri="e24c6b49-22b0-432b-8f70-a22e35ddd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594B33-2A7E-4221-9BB4-50539DDAF6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FEE2B-EF13-4FDE-A866-B9450042BCCD}">
  <ds:schemaRefs>
    <ds:schemaRef ds:uri="http://schemas.microsoft.com/office/2006/metadata/properties"/>
    <ds:schemaRef ds:uri="http://schemas.microsoft.com/office/infopath/2007/PartnerControls"/>
    <ds:schemaRef ds:uri="e24c6b49-22b0-432b-8f70-a22e35ddd2e3"/>
    <ds:schemaRef ds:uri="1555992c-77b9-4a88-bd84-941c149a58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DA_2024_HTL_Deckblatt.dotx</Template>
  <TotalTime>0</TotalTime>
  <Pages>1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Immler</dc:creator>
  <cp:keywords/>
  <dc:description/>
  <cp:lastModifiedBy>Philipp Immler</cp:lastModifiedBy>
  <cp:revision>2</cp:revision>
  <dcterms:created xsi:type="dcterms:W3CDTF">2025-01-28T19:28:00Z</dcterms:created>
  <dcterms:modified xsi:type="dcterms:W3CDTF">2025-02-02T17:08:00Z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0x01010049E06595482FA145972409268EFBEF69</vt:lpwstr>
  </property>
</Properties>
</file>